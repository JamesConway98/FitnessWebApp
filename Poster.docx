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77A4E" w14:textId="687B3AE9" w:rsidR="00CC2FF6" w:rsidRDefault="009832A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2BA598" wp14:editId="5EDE79C8">
                <wp:simplePos x="0" y="0"/>
                <wp:positionH relativeFrom="margin">
                  <wp:posOffset>-749300</wp:posOffset>
                </wp:positionH>
                <wp:positionV relativeFrom="paragraph">
                  <wp:posOffset>0</wp:posOffset>
                </wp:positionV>
                <wp:extent cx="5962650" cy="806450"/>
                <wp:effectExtent l="0" t="0" r="19050" b="12700"/>
                <wp:wrapTight wrapText="bothSides">
                  <wp:wrapPolygon edited="0">
                    <wp:start x="0" y="0"/>
                    <wp:lineTo x="0" y="21430"/>
                    <wp:lineTo x="21600" y="21430"/>
                    <wp:lineTo x="21600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806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5B1E2" w14:textId="79E11572" w:rsidR="009832A5" w:rsidRPr="007339AB" w:rsidRDefault="009832A5">
                            <w:pPr>
                              <w:rPr>
                                <w:rFonts w:ascii="Arial" w:hAnsi="Arial" w:cs="Arial"/>
                                <w:sz w:val="96"/>
                              </w:rPr>
                            </w:pPr>
                            <w:r w:rsidRPr="007339AB">
                              <w:rPr>
                                <w:rFonts w:ascii="Arial" w:hAnsi="Arial" w:cs="Arial"/>
                                <w:sz w:val="96"/>
                              </w:rPr>
                              <w:t>Smart Commute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D2BA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pt;margin-top:0;width:469.5pt;height:63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" fillcolor="#90c226 [3204]" strokecolor="#476013 [1604]" strokeweight="1.5pt">
                <v:stroke endcap="round"/>
                <v:textbox>
                  <w:txbxContent>
                    <w:p w14:paraId="1DD5B1E2" w14:textId="79E11572" w:rsidR="009832A5" w:rsidRPr="007339AB" w:rsidRDefault="009832A5">
                      <w:pPr>
                        <w:rPr>
                          <w:rFonts w:ascii="Arial" w:hAnsi="Arial" w:cs="Arial"/>
                          <w:sz w:val="96"/>
                        </w:rPr>
                      </w:pPr>
                      <w:r w:rsidRPr="007339AB">
                        <w:rPr>
                          <w:rFonts w:ascii="Arial" w:hAnsi="Arial" w:cs="Arial"/>
                          <w:sz w:val="96"/>
                        </w:rPr>
                        <w:t>Smart Commute App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B3053D" w14:textId="56FB31B3" w:rsidR="007339AB" w:rsidRDefault="007339AB"/>
    <w:p w14:paraId="487D0183" w14:textId="4E2B98D9" w:rsidR="007339AB" w:rsidRDefault="00B007F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BC3F02" wp14:editId="43312044">
                <wp:simplePos x="0" y="0"/>
                <wp:positionH relativeFrom="column">
                  <wp:posOffset>4362105</wp:posOffset>
                </wp:positionH>
                <wp:positionV relativeFrom="paragraph">
                  <wp:posOffset>1980565</wp:posOffset>
                </wp:positionV>
                <wp:extent cx="969010" cy="693420"/>
                <wp:effectExtent l="0" t="0" r="2159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50EF3" w14:textId="0CD7E458" w:rsidR="00823472" w:rsidRPr="008276C8" w:rsidRDefault="00823472" w:rsidP="00823472">
                            <w:pPr>
                              <w:pStyle w:val="Heading1"/>
                              <w:rPr>
                                <w:sz w:val="56"/>
                              </w:rPr>
                            </w:pPr>
                            <w:r w:rsidRPr="008276C8">
                              <w:rPr>
                                <w:sz w:val="56"/>
                              </w:rPr>
                              <w:t>Aim: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BC3F02" id="_x0000_s1027" type="#_x0000_t202" style="position:absolute;margin-left:343.45pt;margin-top:155.95pt;width:76.3pt;height:5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" strokecolor="white [3212]">
                <v:textbox>
                  <w:txbxContent>
                    <w:p w14:paraId="0DF50EF3" w14:textId="0CD7E458" w:rsidR="00823472" w:rsidRPr="008276C8" w:rsidRDefault="00823472" w:rsidP="00823472">
                      <w:pPr>
                        <w:pStyle w:val="Heading1"/>
                        <w:rPr>
                          <w:sz w:val="56"/>
                        </w:rPr>
                      </w:pPr>
                      <w:r w:rsidRPr="008276C8">
                        <w:rPr>
                          <w:sz w:val="56"/>
                        </w:rPr>
                        <w:t>Aim: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0B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99AD5" wp14:editId="339E8ABB">
                <wp:simplePos x="0" y="0"/>
                <wp:positionH relativeFrom="column">
                  <wp:posOffset>3321992</wp:posOffset>
                </wp:positionH>
                <wp:positionV relativeFrom="paragraph">
                  <wp:posOffset>2753141</wp:posOffset>
                </wp:positionV>
                <wp:extent cx="3121025" cy="4114800"/>
                <wp:effectExtent l="0" t="0" r="2222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025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7B4A" w14:textId="773670E0" w:rsidR="007F6F33" w:rsidRPr="00467B4F" w:rsidRDefault="00D21294" w:rsidP="00C520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467B4F">
                              <w:rPr>
                                <w:rFonts w:ascii="Arial" w:hAnsi="Arial" w:cs="Arial"/>
                                <w:sz w:val="32"/>
                              </w:rPr>
                              <w:t>To</w:t>
                            </w:r>
                            <w:r w:rsidR="00124521"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 provide a system to</w:t>
                            </w:r>
                            <w:r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 encourage</w:t>
                            </w:r>
                            <w:r w:rsidR="004C1E23"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 </w:t>
                            </w:r>
                            <w:r w:rsidR="00124521" w:rsidRPr="00467B4F">
                              <w:rPr>
                                <w:rFonts w:ascii="Arial" w:hAnsi="Arial" w:cs="Arial"/>
                                <w:sz w:val="32"/>
                              </w:rPr>
                              <w:t>users to commute to and from work</w:t>
                            </w:r>
                            <w:r w:rsidR="004C1E23"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 in a healthier and more </w:t>
                            </w:r>
                            <w:r w:rsidR="00D536FF" w:rsidRPr="00467B4F">
                              <w:rPr>
                                <w:rFonts w:ascii="Arial" w:hAnsi="Arial" w:cs="Arial"/>
                                <w:sz w:val="32"/>
                              </w:rPr>
                              <w:t>eco-friendly</w:t>
                            </w:r>
                            <w:r w:rsidR="004C1E23"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 way.</w:t>
                            </w:r>
                          </w:p>
                          <w:p w14:paraId="4E2BDE22" w14:textId="371F7885" w:rsidR="00C520BC" w:rsidRPr="00467B4F" w:rsidRDefault="00C520BC" w:rsidP="00C520BC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Our app achieves this as it provides users with a platform to log their commute and achieve </w:t>
                            </w:r>
                            <w:r w:rsidR="00D536FF" w:rsidRPr="00467B4F">
                              <w:rPr>
                                <w:rFonts w:ascii="Arial" w:hAnsi="Arial" w:cs="Arial"/>
                                <w:sz w:val="32"/>
                              </w:rPr>
                              <w:t>scores based on how far they walked.</w:t>
                            </w:r>
                          </w:p>
                          <w:p w14:paraId="4D5F59DC" w14:textId="2C27F591" w:rsidR="00D536FF" w:rsidRPr="00467B4F" w:rsidRDefault="002E67C6" w:rsidP="00C520BC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467B4F">
                              <w:rPr>
                                <w:rFonts w:ascii="Arial" w:hAnsi="Arial" w:cs="Arial"/>
                                <w:sz w:val="32"/>
                              </w:rPr>
                              <w:t>Our app makes use of GPS location to determine where the user is, this allows us to use the Google Maps API to display the map to their destination.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D99AD5" id="Text Box 6" o:spid="_x0000_s1028" type="#_x0000_t202" style="position:absolute;margin-left:261.55pt;margin-top:216.8pt;width:245.75pt;height:3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" fillcolor="white [3201]" strokeweight=".5pt">
                <v:textbox>
                  <w:txbxContent>
                    <w:p w14:paraId="5DCE7B4A" w14:textId="773670E0" w:rsidR="007F6F33" w:rsidRPr="00467B4F" w:rsidRDefault="00D21294" w:rsidP="00C520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 w:rsidRPr="00467B4F">
                        <w:rPr>
                          <w:rFonts w:ascii="Arial" w:hAnsi="Arial" w:cs="Arial"/>
                          <w:sz w:val="32"/>
                        </w:rPr>
                        <w:t>To</w:t>
                      </w:r>
                      <w:r w:rsidR="00124521" w:rsidRPr="00467B4F">
                        <w:rPr>
                          <w:rFonts w:ascii="Arial" w:hAnsi="Arial" w:cs="Arial"/>
                          <w:sz w:val="32"/>
                        </w:rPr>
                        <w:t xml:space="preserve"> provide a system to</w:t>
                      </w:r>
                      <w:r w:rsidRPr="00467B4F">
                        <w:rPr>
                          <w:rFonts w:ascii="Arial" w:hAnsi="Arial" w:cs="Arial"/>
                          <w:sz w:val="32"/>
                        </w:rPr>
                        <w:t xml:space="preserve"> encourage</w:t>
                      </w:r>
                      <w:r w:rsidR="004C1E23" w:rsidRPr="00467B4F">
                        <w:rPr>
                          <w:rFonts w:ascii="Arial" w:hAnsi="Arial" w:cs="Arial"/>
                          <w:sz w:val="32"/>
                        </w:rPr>
                        <w:t xml:space="preserve"> </w:t>
                      </w:r>
                      <w:r w:rsidR="00124521" w:rsidRPr="00467B4F">
                        <w:rPr>
                          <w:rFonts w:ascii="Arial" w:hAnsi="Arial" w:cs="Arial"/>
                          <w:sz w:val="32"/>
                        </w:rPr>
                        <w:t>users to commute to and from work</w:t>
                      </w:r>
                      <w:r w:rsidR="004C1E23" w:rsidRPr="00467B4F">
                        <w:rPr>
                          <w:rFonts w:ascii="Arial" w:hAnsi="Arial" w:cs="Arial"/>
                          <w:sz w:val="32"/>
                        </w:rPr>
                        <w:t xml:space="preserve"> in a healthier and more </w:t>
                      </w:r>
                      <w:r w:rsidR="00D536FF" w:rsidRPr="00467B4F">
                        <w:rPr>
                          <w:rFonts w:ascii="Arial" w:hAnsi="Arial" w:cs="Arial"/>
                          <w:sz w:val="32"/>
                        </w:rPr>
                        <w:t>eco-friendly</w:t>
                      </w:r>
                      <w:r w:rsidR="004C1E23" w:rsidRPr="00467B4F">
                        <w:rPr>
                          <w:rFonts w:ascii="Arial" w:hAnsi="Arial" w:cs="Arial"/>
                          <w:sz w:val="32"/>
                        </w:rPr>
                        <w:t xml:space="preserve"> way.</w:t>
                      </w:r>
                    </w:p>
                    <w:p w14:paraId="4E2BDE22" w14:textId="371F7885" w:rsidR="00C520BC" w:rsidRPr="00467B4F" w:rsidRDefault="00C520BC" w:rsidP="00C520BC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467B4F">
                        <w:rPr>
                          <w:rFonts w:ascii="Arial" w:hAnsi="Arial" w:cs="Arial"/>
                          <w:sz w:val="32"/>
                        </w:rPr>
                        <w:t xml:space="preserve">Our app achieves this as it provides users with a platform to log their commute and achieve </w:t>
                      </w:r>
                      <w:r w:rsidR="00D536FF" w:rsidRPr="00467B4F">
                        <w:rPr>
                          <w:rFonts w:ascii="Arial" w:hAnsi="Arial" w:cs="Arial"/>
                          <w:sz w:val="32"/>
                        </w:rPr>
                        <w:t>scores based on how far they walked.</w:t>
                      </w:r>
                    </w:p>
                    <w:p w14:paraId="4D5F59DC" w14:textId="2C27F591" w:rsidR="00D536FF" w:rsidRPr="00467B4F" w:rsidRDefault="002E67C6" w:rsidP="00C520BC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467B4F">
                        <w:rPr>
                          <w:rFonts w:ascii="Arial" w:hAnsi="Arial" w:cs="Arial"/>
                          <w:sz w:val="32"/>
                        </w:rPr>
                        <w:t>Our app makes use of GPS location to determine where the user is, this allows us to use the Google Maps API to display the map to their destination.</w:t>
                      </w:r>
                    </w:p>
                  </w:txbxContent>
                </v:textbox>
              </v:shape>
            </w:pict>
          </mc:Fallback>
        </mc:AlternateContent>
      </w:r>
      <w:r w:rsidR="00D21294">
        <w:rPr>
          <w:rFonts w:ascii="Arial" w:hAnsi="Arial" w:cs="Arial"/>
          <w:noProof/>
          <w:sz w:val="96"/>
          <w:lang w:eastAsia="en-GB"/>
        </w:rPr>
        <w:drawing>
          <wp:anchor distT="0" distB="0" distL="114300" distR="114300" simplePos="0" relativeHeight="251668480" behindDoc="1" locked="0" layoutInCell="1" allowOverlap="1" wp14:anchorId="724E610A" wp14:editId="044D2A45">
            <wp:simplePos x="0" y="0"/>
            <wp:positionH relativeFrom="column">
              <wp:posOffset>-723900</wp:posOffset>
            </wp:positionH>
            <wp:positionV relativeFrom="paragraph">
              <wp:posOffset>374015</wp:posOffset>
            </wp:positionV>
            <wp:extent cx="3854450" cy="7924165"/>
            <wp:effectExtent l="0" t="0" r="0" b="635"/>
            <wp:wrapTight wrapText="bothSides">
              <wp:wrapPolygon edited="0">
                <wp:start x="0" y="0"/>
                <wp:lineTo x="0" y="21550"/>
                <wp:lineTo x="21458" y="21550"/>
                <wp:lineTo x="2145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5945082_327669328104930_2228594504816918528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792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9AB">
        <w:br w:type="page"/>
      </w:r>
    </w:p>
    <w:p w14:paraId="4DD61751" w14:textId="7ACBB94B" w:rsidR="00B43925" w:rsidRDefault="00C722FA"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706D4792" wp14:editId="6FBE734E">
            <wp:simplePos x="0" y="0"/>
            <wp:positionH relativeFrom="margin">
              <wp:posOffset>4459054</wp:posOffset>
            </wp:positionH>
            <wp:positionV relativeFrom="paragraph">
              <wp:posOffset>6890439</wp:posOffset>
            </wp:positionV>
            <wp:extent cx="1574800" cy="835660"/>
            <wp:effectExtent l="0" t="0" r="6350" b="2540"/>
            <wp:wrapTight wrapText="bothSides">
              <wp:wrapPolygon edited="0">
                <wp:start x="0" y="0"/>
                <wp:lineTo x="0" y="21173"/>
                <wp:lineTo x="21426" y="21173"/>
                <wp:lineTo x="214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d238548bd23492720f94985317a2c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E859E8A" wp14:editId="1B847F75">
                <wp:simplePos x="0" y="0"/>
                <wp:positionH relativeFrom="margin">
                  <wp:posOffset>3759835</wp:posOffset>
                </wp:positionH>
                <wp:positionV relativeFrom="paragraph">
                  <wp:posOffset>6366510</wp:posOffset>
                </wp:positionV>
                <wp:extent cx="2674620" cy="554990"/>
                <wp:effectExtent l="0" t="0" r="11430" b="16510"/>
                <wp:wrapTight wrapText="bothSides">
                  <wp:wrapPolygon edited="0">
                    <wp:start x="0" y="0"/>
                    <wp:lineTo x="0" y="21501"/>
                    <wp:lineTo x="21538" y="21501"/>
                    <wp:lineTo x="21538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F735D" w14:textId="054D8B53" w:rsidR="00823472" w:rsidRPr="00C722FA" w:rsidRDefault="00823472" w:rsidP="00823472">
                            <w:pPr>
                              <w:pStyle w:val="Heading1"/>
                              <w:rPr>
                                <w:sz w:val="40"/>
                                <w:szCs w:val="28"/>
                              </w:rPr>
                            </w:pPr>
                            <w:r w:rsidRPr="00C722FA">
                              <w:rPr>
                                <w:sz w:val="40"/>
                                <w:szCs w:val="28"/>
                              </w:rPr>
                              <w:t>Device Compatibility: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859E8A" id="_x0000_s1029" type="#_x0000_t202" style="position:absolute;margin-left:296.05pt;margin-top:501.3pt;width:210.6pt;height:43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" strokecolor="white [3212]">
                <v:textbox>
                  <w:txbxContent>
                    <w:p w14:paraId="45AF735D" w14:textId="054D8B53" w:rsidR="00823472" w:rsidRPr="00C722FA" w:rsidRDefault="00823472" w:rsidP="00823472">
                      <w:pPr>
                        <w:pStyle w:val="Heading1"/>
                        <w:rPr>
                          <w:sz w:val="40"/>
                          <w:szCs w:val="28"/>
                        </w:rPr>
                      </w:pPr>
                      <w:r w:rsidRPr="00C722FA">
                        <w:rPr>
                          <w:sz w:val="40"/>
                          <w:szCs w:val="28"/>
                        </w:rPr>
                        <w:t>Device Compatibility: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5CB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C464414" wp14:editId="5A724D3E">
                <wp:simplePos x="0" y="0"/>
                <wp:positionH relativeFrom="margin">
                  <wp:posOffset>-889605</wp:posOffset>
                </wp:positionH>
                <wp:positionV relativeFrom="paragraph">
                  <wp:posOffset>6340564</wp:posOffset>
                </wp:positionV>
                <wp:extent cx="3418205" cy="563880"/>
                <wp:effectExtent l="0" t="0" r="10795" b="26670"/>
                <wp:wrapTight wrapText="bothSides">
                  <wp:wrapPolygon edited="0">
                    <wp:start x="0" y="0"/>
                    <wp:lineTo x="0" y="21892"/>
                    <wp:lineTo x="21548" y="21892"/>
                    <wp:lineTo x="21548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56EE2" w14:textId="1B8DAD49" w:rsidR="00FB73B1" w:rsidRPr="00C722FA" w:rsidRDefault="00FB73B1" w:rsidP="00FB73B1">
                            <w:pPr>
                              <w:pStyle w:val="Heading1"/>
                              <w:rPr>
                                <w:sz w:val="40"/>
                                <w:szCs w:val="28"/>
                              </w:rPr>
                            </w:pPr>
                            <w:r w:rsidRPr="00C722FA">
                              <w:rPr>
                                <w:sz w:val="40"/>
                                <w:szCs w:val="28"/>
                              </w:rPr>
                              <w:t>Development Environments: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464414" id="_x0000_s1030" type="#_x0000_t202" style="position:absolute;margin-left:-70.05pt;margin-top:499.25pt;width:269.15pt;height:44.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" strokecolor="white [3212]">
                <v:textbox>
                  <w:txbxContent>
                    <w:p w14:paraId="07356EE2" w14:textId="1B8DAD49" w:rsidR="00FB73B1" w:rsidRPr="00C722FA" w:rsidRDefault="00FB73B1" w:rsidP="00FB73B1">
                      <w:pPr>
                        <w:pStyle w:val="Heading1"/>
                        <w:rPr>
                          <w:sz w:val="40"/>
                          <w:szCs w:val="28"/>
                        </w:rPr>
                      </w:pPr>
                      <w:r w:rsidRPr="00C722FA">
                        <w:rPr>
                          <w:sz w:val="40"/>
                          <w:szCs w:val="28"/>
                        </w:rPr>
                        <w:t>Development Environments: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43AA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5329DB7" wp14:editId="7E9EB794">
                <wp:simplePos x="0" y="0"/>
                <wp:positionH relativeFrom="column">
                  <wp:posOffset>3451762</wp:posOffset>
                </wp:positionH>
                <wp:positionV relativeFrom="paragraph">
                  <wp:posOffset>1546957</wp:posOffset>
                </wp:positionV>
                <wp:extent cx="2706370" cy="3258820"/>
                <wp:effectExtent l="0" t="0" r="17780" b="17780"/>
                <wp:wrapTight wrapText="bothSides">
                  <wp:wrapPolygon edited="0">
                    <wp:start x="0" y="0"/>
                    <wp:lineTo x="0" y="21592"/>
                    <wp:lineTo x="21590" y="21592"/>
                    <wp:lineTo x="21590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325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B63DF" w14:textId="6D518D5E" w:rsidR="00F43AA6" w:rsidRDefault="00F92026" w:rsidP="006442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We rely</w:t>
                            </w:r>
                            <w:r w:rsidR="00BE6EDB">
                              <w:rPr>
                                <w:rFonts w:ascii="Arial" w:hAnsi="Arial" w:cs="Arial"/>
                                <w:sz w:val="32"/>
                              </w:rPr>
                              <w:t xml:space="preserve"> on the user to tell us the percentage of their commute that they walked.</w:t>
                            </w:r>
                          </w:p>
                          <w:p w14:paraId="6CA94FF3" w14:textId="3F4BCB39" w:rsidR="00BE6EDB" w:rsidRPr="006442E2" w:rsidRDefault="00301514" w:rsidP="00BE6EDB">
                            <w:pPr>
                              <w:pStyle w:val="ListParagraph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Ideally,</w:t>
                            </w:r>
                            <w:r w:rsidR="00BE6EDB">
                              <w:rPr>
                                <w:rFonts w:ascii="Arial" w:hAnsi="Arial" w:cs="Arial"/>
                                <w:sz w:val="32"/>
                              </w:rPr>
                              <w:t xml:space="preserve"> we would optimise the app usin</w:t>
                            </w:r>
                            <w:r w:rsidR="00495CB1">
                              <w:rPr>
                                <w:rFonts w:ascii="Arial" w:hAnsi="Arial" w:cs="Arial"/>
                                <w:sz w:val="32"/>
                              </w:rPr>
                              <w:t>g mobile sensors</w:t>
                            </w:r>
                            <w:r w:rsidR="00BE6EDB">
                              <w:rPr>
                                <w:rFonts w:ascii="Arial" w:hAnsi="Arial" w:cs="Arial"/>
                                <w:sz w:val="32"/>
                              </w:rPr>
                              <w:t xml:space="preserve"> to tell us if a user is in a vehicle or not</w:t>
                            </w:r>
                            <w:r w:rsidR="0018773D">
                              <w:rPr>
                                <w:rFonts w:ascii="Arial" w:hAnsi="Arial" w:cs="Arial"/>
                                <w:sz w:val="32"/>
                              </w:rPr>
                              <w:t>,</w:t>
                            </w:r>
                            <w:r w:rsidR="00F83B9A">
                              <w:rPr>
                                <w:rFonts w:ascii="Arial" w:hAnsi="Arial" w:cs="Arial"/>
                                <w:sz w:val="32"/>
                              </w:rPr>
                              <w:t xml:space="preserve"> based on their speed</w:t>
                            </w:r>
                            <w:r w:rsidR="00BE6EDB">
                              <w:rPr>
                                <w:rFonts w:ascii="Arial" w:hAnsi="Arial" w:cs="Arial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329DB7" id="_x0000_s1031" type="#_x0000_t202" style="position:absolute;margin-left:271.8pt;margin-top:121.8pt;width:213.1pt;height:256.6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uqP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">
                <v:textbox>
                  <w:txbxContent>
                    <w:p w14:paraId="161B63DF" w14:textId="6D518D5E" w:rsidR="00F43AA6" w:rsidRDefault="00F92026" w:rsidP="006442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We rely</w:t>
                      </w:r>
                      <w:r w:rsidR="00BE6EDB">
                        <w:rPr>
                          <w:rFonts w:ascii="Arial" w:hAnsi="Arial" w:cs="Arial"/>
                          <w:sz w:val="32"/>
                        </w:rPr>
                        <w:t xml:space="preserve"> on the user to tell us the percentage of their commute that they walked.</w:t>
                      </w:r>
                    </w:p>
                    <w:p w14:paraId="6CA94FF3" w14:textId="3F4BCB39" w:rsidR="00BE6EDB" w:rsidRPr="006442E2" w:rsidRDefault="00301514" w:rsidP="00BE6EDB">
                      <w:pPr>
                        <w:pStyle w:val="ListParagraph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Ideally,</w:t>
                      </w:r>
                      <w:r w:rsidR="00BE6EDB">
                        <w:rPr>
                          <w:rFonts w:ascii="Arial" w:hAnsi="Arial" w:cs="Arial"/>
                          <w:sz w:val="32"/>
                        </w:rPr>
                        <w:t xml:space="preserve"> we would optimise the app usin</w:t>
                      </w:r>
                      <w:r w:rsidR="00495CB1">
                        <w:rPr>
                          <w:rFonts w:ascii="Arial" w:hAnsi="Arial" w:cs="Arial"/>
                          <w:sz w:val="32"/>
                        </w:rPr>
                        <w:t>g mobile sensors</w:t>
                      </w:r>
                      <w:r w:rsidR="00BE6EDB">
                        <w:rPr>
                          <w:rFonts w:ascii="Arial" w:hAnsi="Arial" w:cs="Arial"/>
                          <w:sz w:val="32"/>
                        </w:rPr>
                        <w:t xml:space="preserve"> to tell us if a user is in a vehicle or </w:t>
                      </w:r>
                      <w:r w:rsidR="00BE6EDB">
                        <w:rPr>
                          <w:rFonts w:ascii="Arial" w:hAnsi="Arial" w:cs="Arial"/>
                          <w:sz w:val="32"/>
                        </w:rPr>
                        <w:t>not</w:t>
                      </w:r>
                      <w:r w:rsidR="0018773D">
                        <w:rPr>
                          <w:rFonts w:ascii="Arial" w:hAnsi="Arial" w:cs="Arial"/>
                          <w:sz w:val="32"/>
                        </w:rPr>
                        <w:t>,</w:t>
                      </w:r>
                      <w:bookmarkStart w:id="1" w:name="_GoBack"/>
                      <w:bookmarkEnd w:id="1"/>
                      <w:r w:rsidR="00F83B9A">
                        <w:rPr>
                          <w:rFonts w:ascii="Arial" w:hAnsi="Arial" w:cs="Arial"/>
                          <w:sz w:val="32"/>
                        </w:rPr>
                        <w:t xml:space="preserve"> based on their speed</w:t>
                      </w:r>
                      <w:r w:rsidR="00BE6EDB">
                        <w:rPr>
                          <w:rFonts w:ascii="Arial" w:hAnsi="Arial" w:cs="Arial"/>
                          <w:sz w:val="32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764A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A93554C" wp14:editId="089B53F7">
                <wp:simplePos x="0" y="0"/>
                <wp:positionH relativeFrom="column">
                  <wp:posOffset>-492760</wp:posOffset>
                </wp:positionH>
                <wp:positionV relativeFrom="paragraph">
                  <wp:posOffset>1593850</wp:posOffset>
                </wp:positionV>
                <wp:extent cx="2706370" cy="3258820"/>
                <wp:effectExtent l="0" t="0" r="17780" b="17780"/>
                <wp:wrapTight wrapText="bothSides">
                  <wp:wrapPolygon edited="0">
                    <wp:start x="0" y="0"/>
                    <wp:lineTo x="0" y="21592"/>
                    <wp:lineTo x="21590" y="21592"/>
                    <wp:lineTo x="21590" y="0"/>
                    <wp:lineTo x="0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325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1DB6E" w14:textId="7274AA84" w:rsidR="00D764AC" w:rsidRDefault="00D764AC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Location map.</w:t>
                            </w:r>
                          </w:p>
                          <w:p w14:paraId="00BE6BF7" w14:textId="723ABC44" w:rsidR="00523643" w:rsidRDefault="00523643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Navigation bar.</w:t>
                            </w:r>
                          </w:p>
                          <w:p w14:paraId="52240068" w14:textId="3D001DDF" w:rsidR="00D764AC" w:rsidRDefault="00D764AC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Weather widget.</w:t>
                            </w:r>
                          </w:p>
                          <w:p w14:paraId="4886D63E" w14:textId="378E7686" w:rsidR="00D764AC" w:rsidRDefault="00D764AC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Scoreboard.</w:t>
                            </w:r>
                          </w:p>
                          <w:p w14:paraId="6F65D6B5" w14:textId="66551623" w:rsidR="00D764AC" w:rsidRDefault="00D764AC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Challenges.</w:t>
                            </w:r>
                          </w:p>
                          <w:p w14:paraId="693F2DEE" w14:textId="1662AC40" w:rsidR="00D764AC" w:rsidRDefault="00D764AC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Tips.</w:t>
                            </w:r>
                          </w:p>
                          <w:p w14:paraId="6276E2D2" w14:textId="7ABF5156" w:rsidR="00D764AC" w:rsidRDefault="00D764AC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Social media share options.</w:t>
                            </w:r>
                          </w:p>
                          <w:p w14:paraId="18A03C84" w14:textId="6385158A" w:rsidR="00BC0B4F" w:rsidRPr="00D764AC" w:rsidRDefault="00BC0B4F" w:rsidP="00D764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Search for destination + get directions.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3554C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38.8pt;margin-top:125.5pt;width:213.1pt;height:256.6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+IJwIAAE0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">
                <v:textbox>
                  <w:txbxContent>
                    <w:p w14:paraId="56B1DB6E" w14:textId="7274AA84" w:rsidR="00D764AC" w:rsidRDefault="00D764AC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Location map.</w:t>
                      </w:r>
                    </w:p>
                    <w:p w14:paraId="00BE6BF7" w14:textId="723ABC44" w:rsidR="00523643" w:rsidRDefault="00523643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Navigation bar.</w:t>
                      </w:r>
                    </w:p>
                    <w:p w14:paraId="52240068" w14:textId="3D001DDF" w:rsidR="00D764AC" w:rsidRDefault="00D764AC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Weather widget.</w:t>
                      </w:r>
                    </w:p>
                    <w:p w14:paraId="4886D63E" w14:textId="378E7686" w:rsidR="00D764AC" w:rsidRDefault="00D764AC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Scoreboard.</w:t>
                      </w:r>
                    </w:p>
                    <w:p w14:paraId="6F65D6B5" w14:textId="66551623" w:rsidR="00D764AC" w:rsidRDefault="00D764AC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Challenges.</w:t>
                      </w:r>
                    </w:p>
                    <w:p w14:paraId="693F2DEE" w14:textId="1662AC40" w:rsidR="00D764AC" w:rsidRDefault="00D764AC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Tips.</w:t>
                      </w:r>
                    </w:p>
                    <w:p w14:paraId="6276E2D2" w14:textId="7ABF5156" w:rsidR="00D764AC" w:rsidRDefault="00D764AC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Social media share options.</w:t>
                      </w:r>
                    </w:p>
                    <w:p w14:paraId="18A03C84" w14:textId="6385158A" w:rsidR="00BC0B4F" w:rsidRPr="00D764AC" w:rsidRDefault="00BC0B4F" w:rsidP="00D764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Search for destination + get directions.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  <w:r w:rsidR="00D764A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F778AFB" wp14:editId="7EF76673">
                <wp:simplePos x="0" y="0"/>
                <wp:positionH relativeFrom="margin">
                  <wp:align>left</wp:align>
                </wp:positionH>
                <wp:positionV relativeFrom="paragraph">
                  <wp:posOffset>803841</wp:posOffset>
                </wp:positionV>
                <wp:extent cx="1806575" cy="550545"/>
                <wp:effectExtent l="0" t="0" r="22225" b="20955"/>
                <wp:wrapTight wrapText="bothSides">
                  <wp:wrapPolygon edited="0">
                    <wp:start x="0" y="0"/>
                    <wp:lineTo x="0" y="21675"/>
                    <wp:lineTo x="21638" y="21675"/>
                    <wp:lineTo x="21638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57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1F873" w14:textId="7ECB73DF" w:rsidR="008276C8" w:rsidRPr="008276C8" w:rsidRDefault="008276C8">
                            <w:pPr>
                              <w:rPr>
                                <w:sz w:val="56"/>
                              </w:rPr>
                            </w:pPr>
                            <w:r w:rsidRPr="008276C8">
                              <w:rPr>
                                <w:sz w:val="56"/>
                              </w:rPr>
                              <w:t>Features: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778AFB" id="_x0000_s1033" type="#_x0000_t202" style="position:absolute;margin-left:0;margin-top:63.3pt;width:142.25pt;height:43.35pt;z-index:-251639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" strokecolor="white [3212]">
                <v:textbox>
                  <w:txbxContent>
                    <w:p w14:paraId="2481F873" w14:textId="7ECB73DF" w:rsidR="008276C8" w:rsidRPr="008276C8" w:rsidRDefault="008276C8">
                      <w:pPr>
                        <w:rPr>
                          <w:sz w:val="56"/>
                        </w:rPr>
                      </w:pPr>
                      <w:r w:rsidRPr="008276C8">
                        <w:rPr>
                          <w:sz w:val="56"/>
                        </w:rPr>
                        <w:t>Features: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764A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FB59964" wp14:editId="7FCC55B8">
                <wp:simplePos x="0" y="0"/>
                <wp:positionH relativeFrom="margin">
                  <wp:posOffset>3756660</wp:posOffset>
                </wp:positionH>
                <wp:positionV relativeFrom="paragraph">
                  <wp:posOffset>803780</wp:posOffset>
                </wp:positionV>
                <wp:extent cx="2136775" cy="528320"/>
                <wp:effectExtent l="0" t="0" r="15875" b="24130"/>
                <wp:wrapTight wrapText="bothSides">
                  <wp:wrapPolygon edited="0">
                    <wp:start x="0" y="0"/>
                    <wp:lineTo x="0" y="21808"/>
                    <wp:lineTo x="21568" y="21808"/>
                    <wp:lineTo x="21568" y="0"/>
                    <wp:lineTo x="0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BF1CB" w14:textId="139C0212" w:rsidR="00D764AC" w:rsidRPr="008276C8" w:rsidRDefault="00D764AC" w:rsidP="00D764AC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Limitations</w:t>
                            </w:r>
                            <w:r w:rsidRPr="008276C8">
                              <w:rPr>
                                <w:sz w:val="5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B59964" id="_x0000_s1034" type="#_x0000_t202" style="position:absolute;margin-left:295.8pt;margin-top:63.3pt;width:168.25pt;height:41.6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" strokecolor="white [3212]">
                <v:textbox>
                  <w:txbxContent>
                    <w:p w14:paraId="0F1BF1CB" w14:textId="139C0212" w:rsidR="00D764AC" w:rsidRPr="008276C8" w:rsidRDefault="00D764AC" w:rsidP="00D764AC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Limitations</w:t>
                      </w:r>
                      <w:r w:rsidRPr="008276C8">
                        <w:rPr>
                          <w:sz w:val="56"/>
                        </w:rPr>
                        <w:t>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D0D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7BA8EBD" wp14:editId="1D30CD21">
                <wp:simplePos x="0" y="0"/>
                <wp:positionH relativeFrom="column">
                  <wp:posOffset>3108916</wp:posOffset>
                </wp:positionH>
                <wp:positionV relativeFrom="paragraph">
                  <wp:posOffset>531</wp:posOffset>
                </wp:positionV>
                <wp:extent cx="3412490" cy="6336665"/>
                <wp:effectExtent l="0" t="0" r="16510" b="26035"/>
                <wp:wrapTight wrapText="bothSides">
                  <wp:wrapPolygon edited="0">
                    <wp:start x="9526" y="0"/>
                    <wp:lineTo x="8441" y="130"/>
                    <wp:lineTo x="5908" y="844"/>
                    <wp:lineTo x="5788" y="1104"/>
                    <wp:lineTo x="4100" y="2078"/>
                    <wp:lineTo x="2894" y="3117"/>
                    <wp:lineTo x="1326" y="5195"/>
                    <wp:lineTo x="723" y="6234"/>
                    <wp:lineTo x="0" y="8312"/>
                    <wp:lineTo x="0" y="13507"/>
                    <wp:lineTo x="362" y="14546"/>
                    <wp:lineTo x="844" y="15585"/>
                    <wp:lineTo x="2170" y="17663"/>
                    <wp:lineTo x="4220" y="19741"/>
                    <wp:lineTo x="6150" y="20780"/>
                    <wp:lineTo x="6270" y="20910"/>
                    <wp:lineTo x="8923" y="21624"/>
                    <wp:lineTo x="9405" y="21624"/>
                    <wp:lineTo x="12179" y="21624"/>
                    <wp:lineTo x="12661" y="21624"/>
                    <wp:lineTo x="15314" y="20910"/>
                    <wp:lineTo x="15434" y="20780"/>
                    <wp:lineTo x="17364" y="19741"/>
                    <wp:lineTo x="18569" y="18702"/>
                    <wp:lineTo x="19534" y="17663"/>
                    <wp:lineTo x="20258" y="16624"/>
                    <wp:lineTo x="21222" y="14546"/>
                    <wp:lineTo x="21584" y="13507"/>
                    <wp:lineTo x="21584" y="8312"/>
                    <wp:lineTo x="21343" y="7273"/>
                    <wp:lineTo x="19655" y="4156"/>
                    <wp:lineTo x="18690" y="3117"/>
                    <wp:lineTo x="17484" y="2078"/>
                    <wp:lineTo x="15796" y="909"/>
                    <wp:lineTo x="13143" y="130"/>
                    <wp:lineTo x="12058" y="0"/>
                    <wp:lineTo x="9526" y="0"/>
                  </wp:wrapPolygon>
                </wp:wrapTight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6336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584AF05" id="Oval 13" o:spid="_x0000_s1026" style="position:absolute;margin-left:244.8pt;margin-top:.05pt;width:268.7pt;height:498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" fillcolor="#90c226 [3204]" strokecolor="#476013 [1604]" strokeweight="1.5pt">
                <v:stroke endcap="round"/>
                <w10:wrap type="tight"/>
              </v:oval>
            </w:pict>
          </mc:Fallback>
        </mc:AlternateContent>
      </w:r>
      <w:r w:rsidR="003D0D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939495" wp14:editId="239C3656">
                <wp:simplePos x="0" y="0"/>
                <wp:positionH relativeFrom="column">
                  <wp:posOffset>-808990</wp:posOffset>
                </wp:positionH>
                <wp:positionV relativeFrom="paragraph">
                  <wp:posOffset>0</wp:posOffset>
                </wp:positionV>
                <wp:extent cx="3412490" cy="6336665"/>
                <wp:effectExtent l="0" t="0" r="16510" b="26035"/>
                <wp:wrapTight wrapText="bothSides">
                  <wp:wrapPolygon edited="0">
                    <wp:start x="9526" y="0"/>
                    <wp:lineTo x="8441" y="130"/>
                    <wp:lineTo x="5908" y="844"/>
                    <wp:lineTo x="5788" y="1104"/>
                    <wp:lineTo x="4100" y="2078"/>
                    <wp:lineTo x="2894" y="3117"/>
                    <wp:lineTo x="1326" y="5195"/>
                    <wp:lineTo x="723" y="6234"/>
                    <wp:lineTo x="0" y="8312"/>
                    <wp:lineTo x="0" y="13507"/>
                    <wp:lineTo x="362" y="14546"/>
                    <wp:lineTo x="844" y="15585"/>
                    <wp:lineTo x="2170" y="17663"/>
                    <wp:lineTo x="4220" y="19741"/>
                    <wp:lineTo x="6150" y="20780"/>
                    <wp:lineTo x="6270" y="20910"/>
                    <wp:lineTo x="8923" y="21624"/>
                    <wp:lineTo x="9405" y="21624"/>
                    <wp:lineTo x="12179" y="21624"/>
                    <wp:lineTo x="12661" y="21624"/>
                    <wp:lineTo x="15314" y="20910"/>
                    <wp:lineTo x="15434" y="20780"/>
                    <wp:lineTo x="17364" y="19741"/>
                    <wp:lineTo x="18569" y="18702"/>
                    <wp:lineTo x="19534" y="17663"/>
                    <wp:lineTo x="20258" y="16624"/>
                    <wp:lineTo x="21222" y="14546"/>
                    <wp:lineTo x="21584" y="13507"/>
                    <wp:lineTo x="21584" y="8312"/>
                    <wp:lineTo x="21343" y="7273"/>
                    <wp:lineTo x="19655" y="4156"/>
                    <wp:lineTo x="18690" y="3117"/>
                    <wp:lineTo x="17484" y="2078"/>
                    <wp:lineTo x="15796" y="909"/>
                    <wp:lineTo x="13143" y="130"/>
                    <wp:lineTo x="12058" y="0"/>
                    <wp:lineTo x="9526" y="0"/>
                  </wp:wrapPolygon>
                </wp:wrapTight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6336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502CCD6" id="Oval 11" o:spid="_x0000_s1026" style="position:absolute;margin-left:-63.7pt;margin-top:0;width:268.7pt;height:498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" fillcolor="#90c226 [3204]" strokecolor="#476013 [1604]" strokeweight="1.5pt">
                <v:stroke endcap="round"/>
                <w10:wrap type="tight"/>
              </v:oval>
            </w:pict>
          </mc:Fallback>
        </mc:AlternateContent>
      </w:r>
      <w:r w:rsidR="00FB73B1"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4AA8F1B4" wp14:editId="0D878CEB">
            <wp:simplePos x="0" y="0"/>
            <wp:positionH relativeFrom="column">
              <wp:posOffset>-709448</wp:posOffset>
            </wp:positionH>
            <wp:positionV relativeFrom="paragraph">
              <wp:posOffset>6968359</wp:posOffset>
            </wp:positionV>
            <wp:extent cx="3108433" cy="893684"/>
            <wp:effectExtent l="0" t="0" r="0" b="1905"/>
            <wp:wrapTight wrapText="bothSides">
              <wp:wrapPolygon edited="0">
                <wp:start x="0" y="0"/>
                <wp:lineTo x="0" y="21186"/>
                <wp:lineTo x="21446" y="21186"/>
                <wp:lineTo x="214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gVQrUztXY0yhJCkBfUMVnw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433" cy="893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FF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AAF82FE" wp14:editId="5C60CB09">
                <wp:simplePos x="0" y="0"/>
                <wp:positionH relativeFrom="margin">
                  <wp:align>right</wp:align>
                </wp:positionH>
                <wp:positionV relativeFrom="paragraph">
                  <wp:posOffset>8231712</wp:posOffset>
                </wp:positionV>
                <wp:extent cx="5720080" cy="605155"/>
                <wp:effectExtent l="0" t="0" r="13970" b="23495"/>
                <wp:wrapTight wrapText="bothSides">
                  <wp:wrapPolygon edited="0">
                    <wp:start x="0" y="0"/>
                    <wp:lineTo x="0" y="21759"/>
                    <wp:lineTo x="21581" y="21759"/>
                    <wp:lineTo x="2158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605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FC3D9" w14:textId="4BC1D5AE" w:rsidR="00CC2FF6" w:rsidRPr="00467B4F" w:rsidRDefault="00CC2FF6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467B4F">
                              <w:rPr>
                                <w:rFonts w:ascii="Arial" w:hAnsi="Arial" w:cs="Arial"/>
                                <w:sz w:val="32"/>
                              </w:rPr>
                              <w:t xml:space="preserve">Alexander Fan, Darren Nailen, Hasib Ahmed, James Conway, Kristian </w:t>
                            </w:r>
                            <w:r w:rsidR="005C290C" w:rsidRPr="00467B4F">
                              <w:rPr>
                                <w:rFonts w:ascii="Arial" w:hAnsi="Arial" w:cs="Arial"/>
                                <w:sz w:val="32"/>
                              </w:rPr>
                              <w:t>Feherek, Leonard Magyar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AF82FE" id="_x0000_s1035" type="#_x0000_t202" style="position:absolute;margin-left:399.2pt;margin-top:648.15pt;width:450.4pt;height:47.6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" fillcolor="#90c226 [3204]" strokecolor="#476013 [1604]" strokeweight="1.5pt">
                <v:stroke endcap="round"/>
                <v:textbox>
                  <w:txbxContent>
                    <w:p w14:paraId="5D4FC3D9" w14:textId="4BC1D5AE" w:rsidR="00CC2FF6" w:rsidRPr="00467B4F" w:rsidRDefault="00CC2FF6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467B4F">
                        <w:rPr>
                          <w:rFonts w:ascii="Arial" w:hAnsi="Arial" w:cs="Arial"/>
                          <w:sz w:val="32"/>
                        </w:rPr>
                        <w:t xml:space="preserve">Alexander Fan, Darren </w:t>
                      </w:r>
                      <w:proofErr w:type="spellStart"/>
                      <w:r w:rsidRPr="00467B4F">
                        <w:rPr>
                          <w:rFonts w:ascii="Arial" w:hAnsi="Arial" w:cs="Arial"/>
                          <w:sz w:val="32"/>
                        </w:rPr>
                        <w:t>Nailen</w:t>
                      </w:r>
                      <w:proofErr w:type="spellEnd"/>
                      <w:r w:rsidRPr="00467B4F">
                        <w:rPr>
                          <w:rFonts w:ascii="Arial" w:hAnsi="Arial" w:cs="Arial"/>
                          <w:sz w:val="32"/>
                        </w:rPr>
                        <w:t xml:space="preserve">, Hasib Ahmed, James Conway, Kristian </w:t>
                      </w:r>
                      <w:proofErr w:type="spellStart"/>
                      <w:r w:rsidR="005C290C" w:rsidRPr="00467B4F">
                        <w:rPr>
                          <w:rFonts w:ascii="Arial" w:hAnsi="Arial" w:cs="Arial"/>
                          <w:sz w:val="32"/>
                        </w:rPr>
                        <w:t>Feherek</w:t>
                      </w:r>
                      <w:proofErr w:type="spellEnd"/>
                      <w:r w:rsidR="005C290C" w:rsidRPr="00467B4F">
                        <w:rPr>
                          <w:rFonts w:ascii="Arial" w:hAnsi="Arial" w:cs="Arial"/>
                          <w:sz w:val="32"/>
                        </w:rPr>
                        <w:t>, Leonard Magyar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B43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F033C"/>
    <w:multiLevelType w:val="hybridMultilevel"/>
    <w:tmpl w:val="7692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B668F"/>
    <w:multiLevelType w:val="hybridMultilevel"/>
    <w:tmpl w:val="B6A67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42"/>
    <w:rsid w:val="0008349B"/>
    <w:rsid w:val="00124521"/>
    <w:rsid w:val="0018773D"/>
    <w:rsid w:val="00232FD6"/>
    <w:rsid w:val="002A7362"/>
    <w:rsid w:val="002E67C6"/>
    <w:rsid w:val="00301514"/>
    <w:rsid w:val="00367894"/>
    <w:rsid w:val="003D0D9D"/>
    <w:rsid w:val="00467B4F"/>
    <w:rsid w:val="00495CB1"/>
    <w:rsid w:val="004C1E23"/>
    <w:rsid w:val="00523643"/>
    <w:rsid w:val="00582842"/>
    <w:rsid w:val="005C290C"/>
    <w:rsid w:val="0063160D"/>
    <w:rsid w:val="006442E2"/>
    <w:rsid w:val="006F1631"/>
    <w:rsid w:val="007339AB"/>
    <w:rsid w:val="007F6F33"/>
    <w:rsid w:val="00823472"/>
    <w:rsid w:val="008276C8"/>
    <w:rsid w:val="009030EA"/>
    <w:rsid w:val="00915226"/>
    <w:rsid w:val="009832A5"/>
    <w:rsid w:val="009A3B81"/>
    <w:rsid w:val="00A72A7B"/>
    <w:rsid w:val="00B007F8"/>
    <w:rsid w:val="00B43925"/>
    <w:rsid w:val="00B94B31"/>
    <w:rsid w:val="00BC0B4F"/>
    <w:rsid w:val="00BD5A40"/>
    <w:rsid w:val="00BE6EDB"/>
    <w:rsid w:val="00C520BC"/>
    <w:rsid w:val="00C722FA"/>
    <w:rsid w:val="00CC2FF6"/>
    <w:rsid w:val="00D21294"/>
    <w:rsid w:val="00D536FF"/>
    <w:rsid w:val="00D764AC"/>
    <w:rsid w:val="00E8681C"/>
    <w:rsid w:val="00F43AA6"/>
    <w:rsid w:val="00F75104"/>
    <w:rsid w:val="00F83B9A"/>
    <w:rsid w:val="00F92026"/>
    <w:rsid w:val="00FB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F74E"/>
  <w15:chartTrackingRefBased/>
  <w15:docId w15:val="{393103BA-338F-421B-ACD9-6A178DFD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A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347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E52388-DAA2-4865-9BE5-DDD5870F946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0ECF3-ACA6-44E4-9185-445BBB24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A2FD5DD9.dotm</Template>
  <TotalTime>158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Fan</dc:creator>
  <cp:keywords/>
  <dc:description/>
  <cp:lastModifiedBy>Windows User</cp:lastModifiedBy>
  <cp:revision>25</cp:revision>
  <dcterms:created xsi:type="dcterms:W3CDTF">2019-03-29T00:18:00Z</dcterms:created>
  <dcterms:modified xsi:type="dcterms:W3CDTF">2019-03-29T11:53:00Z</dcterms:modified>
</cp:coreProperties>
</file>